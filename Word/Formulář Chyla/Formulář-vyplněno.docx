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F2" w:rsidRPr="004972B9" w:rsidRDefault="0033660C" w:rsidP="004972B9">
      <w:pPr>
        <w:pStyle w:val="Nzev"/>
        <w:rPr>
          <w:sz w:val="96"/>
        </w:rPr>
      </w:pPr>
      <w:bookmarkStart w:id="0" w:name="_GoBack"/>
      <w:bookmarkEnd w:id="0"/>
      <w:r w:rsidRPr="00B457F2">
        <w:rPr>
          <w:sz w:val="96"/>
        </w:rPr>
        <w:t>Test z</w:t>
      </w:r>
      <w:r w:rsidR="00B457F2" w:rsidRPr="00B457F2">
        <w:rPr>
          <w:sz w:val="96"/>
        </w:rPr>
        <w:t> </w:t>
      </w:r>
      <w:r w:rsidRPr="00B457F2">
        <w:rPr>
          <w:sz w:val="96"/>
        </w:rPr>
        <w:t>Programování</w:t>
      </w:r>
    </w:p>
    <w:p w:rsidR="003A1ACE" w:rsidRPr="00B457F2" w:rsidRDefault="00086758" w:rsidP="00B457F2">
      <w:pPr>
        <w:spacing w:line="360" w:lineRule="auto"/>
        <w:jc w:val="right"/>
        <w:rPr>
          <w:sz w:val="28"/>
        </w:rPr>
      </w:pPr>
      <w:r w:rsidRPr="00B457F2">
        <w:rPr>
          <w:sz w:val="28"/>
        </w:rPr>
        <w:t xml:space="preserve">Jméno a příjmení: </w:t>
      </w:r>
      <w:sdt>
        <w:sdtPr>
          <w:rPr>
            <w:rStyle w:val="Jmnoapjmen"/>
            <w:sz w:val="28"/>
          </w:rPr>
          <w:id w:val="-1498953628"/>
          <w:placeholder>
            <w:docPart w:val="A862445485D342FD83129A3D970E5B4F"/>
          </w:placeholder>
        </w:sdtPr>
        <w:sdtEndPr>
          <w:rPr>
            <w:rStyle w:val="Standardnpsmoodstavce"/>
            <w:b w:val="0"/>
            <w:caps w:val="0"/>
          </w:rPr>
        </w:sdtEndPr>
        <w:sdtContent>
          <w:r w:rsidR="00AB28B2">
            <w:rPr>
              <w:rStyle w:val="Jmnoapjmen"/>
              <w:sz w:val="28"/>
            </w:rPr>
            <w:t>Martin chyla</w:t>
          </w:r>
        </w:sdtContent>
      </w:sdt>
    </w:p>
    <w:p w:rsidR="00086758" w:rsidRPr="00B457F2" w:rsidRDefault="00E2005B" w:rsidP="00B457F2">
      <w:pPr>
        <w:spacing w:line="360" w:lineRule="auto"/>
        <w:jc w:val="right"/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23.45pt;width:421.25pt;height:462.7pt;z-index:-251658240;mso-position-horizontal:center;mso-position-horizontal-relative:margin;mso-position-vertical:absolute;mso-position-vertical-relative:text;mso-width-relative:page;mso-height-relative:page">
            <v:imagedata r:id="rId5" o:title="image"/>
            <w10:wrap anchorx="margin"/>
          </v:shape>
        </w:pict>
      </w:r>
      <w:r w:rsidR="00086758" w:rsidRPr="00B457F2">
        <w:rPr>
          <w:sz w:val="28"/>
        </w:rPr>
        <w:t xml:space="preserve">Dnešní datum: </w:t>
      </w:r>
      <w:sdt>
        <w:sdtPr>
          <w:rPr>
            <w:sz w:val="28"/>
          </w:rPr>
          <w:id w:val="903808467"/>
          <w:placeholder>
            <w:docPart w:val="559CBE10CF2A4E099CB21AD8764EB583"/>
          </w:placeholder>
          <w:date w:fullDate="2023-01-16T00:00:00Z">
            <w:dateFormat w:val="dd.MM.yyyy"/>
            <w:lid w:val="cs-CZ"/>
            <w:storeMappedDataAs w:val="dateTime"/>
            <w:calendar w:val="gregorian"/>
          </w:date>
        </w:sdtPr>
        <w:sdtEndPr/>
        <w:sdtContent>
          <w:r w:rsidR="00AB28B2">
            <w:rPr>
              <w:sz w:val="28"/>
            </w:rPr>
            <w:t>16.01.2023</w:t>
          </w:r>
        </w:sdtContent>
      </w:sdt>
    </w:p>
    <w:p w:rsidR="003A1ACE" w:rsidRPr="00B457F2" w:rsidRDefault="003A1ACE" w:rsidP="00BF10EC">
      <w:pPr>
        <w:spacing w:line="1200" w:lineRule="auto"/>
        <w:jc w:val="right"/>
        <w:rPr>
          <w:sz w:val="28"/>
        </w:rPr>
      </w:pPr>
      <w:r w:rsidRPr="00B457F2">
        <w:rPr>
          <w:sz w:val="28"/>
        </w:rPr>
        <w:t xml:space="preserve">Skupina: </w:t>
      </w:r>
      <w:sdt>
        <w:sdtPr>
          <w:rPr>
            <w:sz w:val="28"/>
          </w:rPr>
          <w:id w:val="-202243423"/>
          <w:placeholder>
            <w:docPart w:val="FDD433EDC11C423BB9B7E960FBDE44D8"/>
          </w:placeholder>
          <w:dropDownList>
            <w:listItem w:value="Zvolte položku."/>
            <w:listItem w:displayText="A" w:value="A"/>
            <w:listItem w:displayText="B" w:value="B"/>
          </w:dropDownList>
        </w:sdtPr>
        <w:sdtEndPr/>
        <w:sdtContent>
          <w:r w:rsidR="00AB28B2">
            <w:rPr>
              <w:sz w:val="28"/>
            </w:rPr>
            <w:t>A</w:t>
          </w:r>
        </w:sdtContent>
      </w:sdt>
    </w:p>
    <w:p w:rsidR="003A1ACE" w:rsidRDefault="0033660C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  <w:r w:rsidR="00B457F2">
        <w:rPr>
          <w:sz w:val="28"/>
        </w:rPr>
        <w:t xml:space="preserve">Základní příkaz na vytisknutí textu: </w:t>
      </w:r>
      <w:sdt>
        <w:sdtPr>
          <w:rPr>
            <w:sz w:val="28"/>
          </w:rPr>
          <w:id w:val="1493674722"/>
          <w:placeholder>
            <w:docPart w:val="A862445485D342FD83129A3D970E5B4F"/>
          </w:placeholder>
          <w:text/>
        </w:sdtPr>
        <w:sdtEndPr/>
        <w:sdtContent>
          <w:r w:rsidR="00AB28B2">
            <w:rPr>
              <w:sz w:val="28"/>
            </w:rPr>
            <w:t>print()</w:t>
          </w:r>
        </w:sdtContent>
      </w:sdt>
    </w:p>
    <w:p w:rsidR="00B457F2" w:rsidRDefault="00BA102C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Vynálezce programovacího jazyku Python: </w:t>
      </w:r>
      <w:sdt>
        <w:sdtPr>
          <w:rPr>
            <w:sz w:val="28"/>
          </w:rPr>
          <w:id w:val="312066434"/>
          <w:placeholder>
            <w:docPart w:val="A862445485D342FD83129A3D970E5B4F"/>
          </w:placeholder>
          <w:text/>
        </w:sdtPr>
        <w:sdtEndPr/>
        <w:sdtContent>
          <w:r w:rsidR="00AB28B2">
            <w:rPr>
              <w:sz w:val="28"/>
            </w:rPr>
            <w:t>Guido  van Rossum</w:t>
          </w:r>
        </w:sdtContent>
      </w:sdt>
    </w:p>
    <w:p w:rsidR="00BA102C" w:rsidRDefault="00BA102C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Datum prvního vydání Pythonu: </w:t>
      </w:r>
      <w:sdt>
        <w:sdtPr>
          <w:rPr>
            <w:sz w:val="28"/>
          </w:rPr>
          <w:id w:val="14118717"/>
          <w:placeholder>
            <w:docPart w:val="559CBE10CF2A4E099CB21AD8764EB583"/>
          </w:placeholder>
          <w:date w:fullDate="1991-01-20T00:00:00Z">
            <w:dateFormat w:val="dd.MM.yyyy"/>
            <w:lid w:val="cs-CZ"/>
            <w:storeMappedDataAs w:val="dateTime"/>
            <w:calendar w:val="gregorian"/>
          </w:date>
        </w:sdtPr>
        <w:sdtEndPr/>
        <w:sdtContent>
          <w:r w:rsidR="00AB28B2">
            <w:rPr>
              <w:sz w:val="28"/>
            </w:rPr>
            <w:t>20.01.1991</w:t>
          </w:r>
        </w:sdtContent>
      </w:sdt>
    </w:p>
    <w:p w:rsidR="004204BA" w:rsidRDefault="007C004E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Jaké programovací jazyky ovlivnil: </w:t>
      </w:r>
      <w:sdt>
        <w:sdtPr>
          <w:rPr>
            <w:sz w:val="28"/>
          </w:rPr>
          <w:id w:val="-265223542"/>
          <w:placeholder>
            <w:docPart w:val="FDD433EDC11C423BB9B7E960FBDE44D8"/>
          </w:placeholder>
          <w:dropDownList>
            <w:listItem w:value="Zvolte položku."/>
            <w:listItem w:displayText="Ruby, Boo, Groovy" w:value="Ruby, Boo, Groovy"/>
            <w:listItem w:displayText="Javascript, Java, PHP" w:value="Javascript, Java, PHP"/>
            <w:listItem w:displayText="C, C# C+, C++" w:value="C, C# C+, C++"/>
          </w:dropDownList>
        </w:sdtPr>
        <w:sdtEndPr/>
        <w:sdtContent>
          <w:r w:rsidR="00AB28B2">
            <w:rPr>
              <w:sz w:val="28"/>
            </w:rPr>
            <w:t>Ruby, Boo, Groovy</w:t>
          </w:r>
        </w:sdtContent>
      </w:sdt>
    </w:p>
    <w:p w:rsidR="004204BA" w:rsidRDefault="004204BA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Vývojové prostředí</w:t>
      </w:r>
      <w:r w:rsidR="00883998">
        <w:rPr>
          <w:sz w:val="28"/>
        </w:rPr>
        <w:t xml:space="preserve">, které se instaluje společně s Pythonem: </w:t>
      </w:r>
      <w:sdt>
        <w:sdtPr>
          <w:rPr>
            <w:sz w:val="28"/>
          </w:rPr>
          <w:id w:val="2055654186"/>
          <w:placeholder>
            <w:docPart w:val="A862445485D342FD83129A3D970E5B4F"/>
          </w:placeholder>
          <w:text/>
        </w:sdtPr>
        <w:sdtEndPr/>
        <w:sdtContent>
          <w:r w:rsidR="00AB28B2">
            <w:rPr>
              <w:sz w:val="28"/>
            </w:rPr>
            <w:t>IDLE</w:t>
          </w:r>
        </w:sdtContent>
      </w:sdt>
    </w:p>
    <w:p w:rsidR="00883998" w:rsidRDefault="00883998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Kdo učí programování na Mendelovy střední školy v Novém Jičíně: </w:t>
      </w:r>
      <w:sdt>
        <w:sdtPr>
          <w:rPr>
            <w:sz w:val="28"/>
          </w:rPr>
          <w:id w:val="2095277221"/>
          <w:placeholder>
            <w:docPart w:val="A862445485D342FD83129A3D970E5B4F"/>
          </w:placeholder>
          <w:text/>
        </w:sdtPr>
        <w:sdtEndPr/>
        <w:sdtContent>
          <w:r w:rsidR="00AB28B2">
            <w:rPr>
              <w:sz w:val="28"/>
            </w:rPr>
            <w:t>ING. Arnošt Jiří</w:t>
          </w:r>
        </w:sdtContent>
      </w:sdt>
    </w:p>
    <w:p w:rsidR="00883998" w:rsidRDefault="00CA29FF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Jaký programovací jazyk se používá ve Wordu: </w:t>
      </w:r>
      <w:sdt>
        <w:sdtPr>
          <w:rPr>
            <w:sz w:val="28"/>
          </w:rPr>
          <w:id w:val="-911310366"/>
          <w:placeholder>
            <w:docPart w:val="FDD433EDC11C423BB9B7E960FBDE44D8"/>
          </w:placeholder>
          <w:dropDownList>
            <w:listItem w:value="Zvolte položku."/>
            <w:listItem w:displayText="Python" w:value="Python"/>
            <w:listItem w:displayText="Visual Basic" w:value="Visual Basic"/>
            <w:listItem w:displayText="Javascript" w:value="Javascript"/>
            <w:listItem w:displayText="Lua" w:value="Lua"/>
            <w:listItem w:displayText="PHP" w:value="PHP"/>
          </w:dropDownList>
        </w:sdtPr>
        <w:sdtEndPr/>
        <w:sdtContent>
          <w:r w:rsidR="00AB28B2">
            <w:rPr>
              <w:sz w:val="28"/>
            </w:rPr>
            <w:t>Visual Basic</w:t>
          </w:r>
        </w:sdtContent>
      </w:sdt>
    </w:p>
    <w:p w:rsidR="00CA29FF" w:rsidRDefault="006154D7" w:rsidP="007569BF">
      <w:pPr>
        <w:pStyle w:val="Odstavecseseznamem"/>
        <w:numPr>
          <w:ilvl w:val="0"/>
          <w:numId w:val="3"/>
        </w:numPr>
        <w:spacing w:line="360" w:lineRule="auto"/>
        <w:rPr>
          <w:sz w:val="28"/>
        </w:rPr>
      </w:pPr>
      <w:r w:rsidRPr="006154D7">
        <w:rPr>
          <w:noProof/>
          <w:sz w:val="28"/>
          <w:lang w:eastAsia="cs-CZ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273685</wp:posOffset>
            </wp:positionV>
            <wp:extent cx="5709920" cy="122809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0F6">
        <w:rPr>
          <w:sz w:val="28"/>
        </w:rPr>
        <w:t xml:space="preserve">Bude fungovat tento program: </w:t>
      </w:r>
    </w:p>
    <w:p w:rsidR="006154D7" w:rsidRDefault="00E2005B" w:rsidP="007569BF">
      <w:pPr>
        <w:pStyle w:val="Odstavecseseznamem"/>
        <w:tabs>
          <w:tab w:val="left" w:pos="8364"/>
        </w:tabs>
        <w:spacing w:line="360" w:lineRule="auto"/>
        <w:rPr>
          <w:sz w:val="28"/>
        </w:rPr>
      </w:pPr>
      <w:sdt>
        <w:sdtPr>
          <w:rPr>
            <w:sz w:val="28"/>
          </w:rPr>
          <w:id w:val="-1076352955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AB28B2">
            <w:rPr>
              <w:sz w:val="28"/>
            </w:rPr>
            <w:sym w:font="Wingdings" w:char="F0FC"/>
          </w:r>
        </w:sdtContent>
      </w:sdt>
      <w:r w:rsidR="006154D7">
        <w:rPr>
          <w:sz w:val="28"/>
        </w:rPr>
        <w:t xml:space="preserve"> Ano </w:t>
      </w:r>
      <w:r w:rsidR="007569BF">
        <w:rPr>
          <w:sz w:val="28"/>
        </w:rPr>
        <w:tab/>
      </w:r>
      <w:sdt>
        <w:sdtPr>
          <w:rPr>
            <w:sz w:val="28"/>
          </w:rPr>
          <w:id w:val="800346812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7569BF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7569BF">
        <w:rPr>
          <w:sz w:val="28"/>
        </w:rPr>
        <w:t>Ne</w:t>
      </w:r>
    </w:p>
    <w:p w:rsidR="00D7175D" w:rsidRDefault="007569BF" w:rsidP="00BF10EC">
      <w:pPr>
        <w:pStyle w:val="Odstavecseseznamem"/>
        <w:numPr>
          <w:ilvl w:val="0"/>
          <w:numId w:val="3"/>
        </w:numPr>
        <w:tabs>
          <w:tab w:val="left" w:pos="8364"/>
        </w:tabs>
        <w:spacing w:line="360" w:lineRule="auto"/>
        <w:rPr>
          <w:sz w:val="28"/>
        </w:rPr>
      </w:pPr>
      <w:r>
        <w:rPr>
          <w:sz w:val="28"/>
        </w:rPr>
        <w:t xml:space="preserve">Vysvětli, co dělá program ve cvičení 8: </w:t>
      </w:r>
      <w:sdt>
        <w:sdtPr>
          <w:rPr>
            <w:sz w:val="28"/>
          </w:rPr>
          <w:id w:val="667520511"/>
          <w:placeholder>
            <w:docPart w:val="A862445485D342FD83129A3D970E5B4F"/>
          </w:placeholder>
          <w:text/>
        </w:sdtPr>
        <w:sdtContent>
          <w:r w:rsidR="00AB28B2" w:rsidRPr="000D4802">
            <w:rPr>
              <w:sz w:val="28"/>
            </w:rPr>
            <w:t xml:space="preserve"> Program nahraje dvě hodnoty jako proměnou a a proměnou b. Jakmile se načtou, program vytiskne zprávu a součet dvou proměnných. Následně se vypne. </w:t>
          </w:r>
        </w:sdtContent>
      </w:sdt>
    </w:p>
    <w:p w:rsidR="00D7175D" w:rsidRPr="00D7175D" w:rsidRDefault="00D7175D" w:rsidP="00D7175D">
      <w:pPr>
        <w:tabs>
          <w:tab w:val="left" w:pos="8364"/>
        </w:tabs>
        <w:spacing w:line="360" w:lineRule="auto"/>
        <w:rPr>
          <w:sz w:val="28"/>
        </w:rPr>
      </w:pPr>
    </w:p>
    <w:sectPr w:rsidR="00D7175D" w:rsidRPr="00D71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7565B"/>
    <w:multiLevelType w:val="hybridMultilevel"/>
    <w:tmpl w:val="76F064C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91685B"/>
    <w:multiLevelType w:val="hybridMultilevel"/>
    <w:tmpl w:val="6F3E25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63D73"/>
    <w:multiLevelType w:val="hybridMultilevel"/>
    <w:tmpl w:val="E1FC39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B2"/>
    <w:rsid w:val="00086758"/>
    <w:rsid w:val="00156E2E"/>
    <w:rsid w:val="001C2EC0"/>
    <w:rsid w:val="0031234A"/>
    <w:rsid w:val="0033660C"/>
    <w:rsid w:val="003A1ACE"/>
    <w:rsid w:val="004204BA"/>
    <w:rsid w:val="004972B9"/>
    <w:rsid w:val="004F40F6"/>
    <w:rsid w:val="006154D7"/>
    <w:rsid w:val="00695779"/>
    <w:rsid w:val="007569BF"/>
    <w:rsid w:val="007C004E"/>
    <w:rsid w:val="00883998"/>
    <w:rsid w:val="00AB28B2"/>
    <w:rsid w:val="00B457F2"/>
    <w:rsid w:val="00B65DF6"/>
    <w:rsid w:val="00BA102C"/>
    <w:rsid w:val="00BF10EC"/>
    <w:rsid w:val="00CA29FF"/>
    <w:rsid w:val="00CE5BC8"/>
    <w:rsid w:val="00D7175D"/>
    <w:rsid w:val="00E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95B394"/>
  <w15:chartTrackingRefBased/>
  <w15:docId w15:val="{ED3C4C8B-0693-4799-AFB7-0B20E3B5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867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6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086758"/>
    <w:rPr>
      <w:color w:val="808080"/>
    </w:rPr>
  </w:style>
  <w:style w:type="character" w:customStyle="1" w:styleId="Jmnoapjmen">
    <w:name w:val="Jméno a příjmení"/>
    <w:basedOn w:val="Standardnpsmoodstavce"/>
    <w:uiPriority w:val="1"/>
    <w:rsid w:val="00086758"/>
    <w:rPr>
      <w:b/>
      <w:caps/>
      <w:smallCaps w:val="0"/>
    </w:rPr>
  </w:style>
  <w:style w:type="paragraph" w:styleId="Odstavecseseznamem">
    <w:name w:val="List Paragraph"/>
    <w:basedOn w:val="Normln"/>
    <w:uiPriority w:val="34"/>
    <w:qFormat/>
    <w:rsid w:val="0033660C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B457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PC\APC\Word\Formul&#225;&#345;%20Chyla\Chy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62445485D342FD83129A3D970E5B4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DFE838-8B55-4C00-92C0-F8E1043F131E}"/>
      </w:docPartPr>
      <w:docPartBody>
        <w:p w:rsidR="00000000" w:rsidRDefault="00412995">
          <w:pPr>
            <w:pStyle w:val="A862445485D342FD83129A3D970E5B4F"/>
          </w:pPr>
          <w:r w:rsidRPr="002B03C2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559CBE10CF2A4E099CB21AD8764EB58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9C79C3-714F-4796-8175-D397E00D9027}"/>
      </w:docPartPr>
      <w:docPartBody>
        <w:p w:rsidR="00000000" w:rsidRDefault="00412995">
          <w:pPr>
            <w:pStyle w:val="559CBE10CF2A4E099CB21AD8764EB583"/>
          </w:pPr>
          <w:r w:rsidRPr="002B03C2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FDD433EDC11C423BB9B7E960FBDE44D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F58A718-85D6-48D2-9C3D-03B5B42441C5}"/>
      </w:docPartPr>
      <w:docPartBody>
        <w:p w:rsidR="00000000" w:rsidRDefault="00412995">
          <w:pPr>
            <w:pStyle w:val="FDD433EDC11C423BB9B7E960FBDE44D8"/>
          </w:pPr>
          <w:r w:rsidRPr="002B03C2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A862445485D342FD83129A3D970E5B4F">
    <w:name w:val="A862445485D342FD83129A3D970E5B4F"/>
  </w:style>
  <w:style w:type="paragraph" w:customStyle="1" w:styleId="559CBE10CF2A4E099CB21AD8764EB583">
    <w:name w:val="559CBE10CF2A4E099CB21AD8764EB583"/>
  </w:style>
  <w:style w:type="paragraph" w:customStyle="1" w:styleId="FDD433EDC11C423BB9B7E960FBDE44D8">
    <w:name w:val="FDD433EDC11C423BB9B7E960FBDE4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Chyla.dotx</Template>
  <TotalTime>6</TotalTime>
  <Pages>1</Pages>
  <Words>108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1</cp:revision>
  <dcterms:created xsi:type="dcterms:W3CDTF">2023-01-17T08:16:00Z</dcterms:created>
  <dcterms:modified xsi:type="dcterms:W3CDTF">2023-01-17T08:22:00Z</dcterms:modified>
</cp:coreProperties>
</file>