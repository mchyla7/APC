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4A" w:rsidRPr="00357C7C" w:rsidRDefault="003A569D" w:rsidP="00357C7C">
      <w:pPr>
        <w:spacing w:after="240"/>
        <w:jc w:val="center"/>
        <w:rPr>
          <w:b/>
          <w:sz w:val="28"/>
          <w:szCs w:val="28"/>
        </w:rPr>
      </w:pPr>
      <w:r w:rsidRPr="00357C7C">
        <w:rPr>
          <w:b/>
          <w:sz w:val="28"/>
          <w:szCs w:val="28"/>
        </w:rPr>
        <w:t>Dotazník:</w:t>
      </w:r>
    </w:p>
    <w:p w:rsidR="003A569D" w:rsidRDefault="003A569D" w:rsidP="00130B00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</w:pPr>
      <w:r w:rsidRPr="00357C7C">
        <w:rPr>
          <w:b/>
        </w:rPr>
        <w:t>Jméno:</w:t>
      </w:r>
      <w:r w:rsidR="00ED78A2">
        <w:t xml:space="preserve"> </w:t>
      </w:r>
      <w:sdt>
        <w:sdtPr>
          <w:alias w:val="Zadej datum"/>
          <w:tag w:val="Zadej datum"/>
          <w:id w:val="1167984676"/>
          <w:placeholder>
            <w:docPart w:val="DAEBB261158B4758916876784DCC6704"/>
          </w:placeholder>
        </w:sdtPr>
        <w:sdtEndPr/>
        <w:sdtContent>
          <w:sdt>
            <w:sdtPr>
              <w:id w:val="1885825402"/>
              <w:placeholder>
                <w:docPart w:val="DAEBB261158B4758916876784DCC6704"/>
              </w:placeholder>
            </w:sdtPr>
            <w:sdtContent>
              <w:r w:rsidR="00D71527">
                <w:t>Petr</w:t>
              </w:r>
            </w:sdtContent>
          </w:sdt>
        </w:sdtContent>
      </w:sdt>
    </w:p>
    <w:p w:rsidR="003A569D" w:rsidRDefault="003A569D" w:rsidP="00130B00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54"/>
          <w:tab w:val="left" w:pos="4522"/>
        </w:tabs>
        <w:spacing w:line="360" w:lineRule="auto"/>
      </w:pPr>
      <w:proofErr w:type="spellStart"/>
      <w:r w:rsidRPr="00357C7C">
        <w:rPr>
          <w:b/>
        </w:rPr>
        <w:t>Příjmení:</w:t>
      </w:r>
      <w:sdt>
        <w:sdtPr>
          <w:rPr>
            <w:rStyle w:val="Pjmen"/>
          </w:rPr>
          <w:id w:val="-381175248"/>
          <w:placeholder>
            <w:docPart w:val="DAEBB261158B4758916876784DCC6704"/>
          </w:placeholder>
        </w:sdtPr>
        <w:sdtEndPr>
          <w:rPr>
            <w:rStyle w:val="Standardnpsmoodstavce"/>
            <w:caps w:val="0"/>
          </w:rPr>
        </w:sdtEndPr>
        <w:sdtContent>
          <w:r w:rsidR="00D71527">
            <w:rPr>
              <w:rStyle w:val="Pjmen"/>
            </w:rPr>
            <w:t>Pavel</w:t>
          </w:r>
          <w:proofErr w:type="spellEnd"/>
        </w:sdtContent>
      </w:sdt>
    </w:p>
    <w:p w:rsidR="003A569D" w:rsidRDefault="003A569D" w:rsidP="00130B00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</w:pPr>
      <w:r>
        <w:t>Datum narození:</w:t>
      </w:r>
      <w:sdt>
        <w:sdtPr>
          <w:id w:val="-1838136988"/>
          <w:placeholder>
            <w:docPart w:val="7F3801F24B61471DA50C66129AE93B6F"/>
          </w:placeholder>
          <w:date w:fullDate="1999-09-19T00:00:00Z">
            <w:dateFormat w:val="dd.MM.yyyy"/>
            <w:lid w:val="cs-CZ"/>
            <w:storeMappedDataAs w:val="dateTime"/>
            <w:calendar w:val="gregorian"/>
          </w:date>
        </w:sdtPr>
        <w:sdtContent>
          <w:proofErr w:type="gramStart"/>
          <w:r w:rsidR="00D71527">
            <w:t>19.09.1999</w:t>
          </w:r>
          <w:proofErr w:type="gramEnd"/>
        </w:sdtContent>
      </w:sdt>
    </w:p>
    <w:p w:rsidR="003A569D" w:rsidRDefault="003A569D" w:rsidP="00130B00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54"/>
          <w:tab w:val="left" w:pos="4536"/>
        </w:tabs>
        <w:spacing w:line="360" w:lineRule="auto"/>
      </w:pPr>
      <w:r>
        <w:t>Pohlaví:</w:t>
      </w:r>
      <w:r>
        <w:tab/>
      </w:r>
      <w:sdt>
        <w:sdtPr>
          <w:id w:val="533000248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D71527">
            <w:sym w:font="Wingdings" w:char="F0FC"/>
          </w:r>
        </w:sdtContent>
      </w:sdt>
      <w:r>
        <w:t>muž</w:t>
      </w:r>
      <w:r>
        <w:tab/>
      </w:r>
      <w:sdt>
        <w:sdtPr>
          <w:id w:val="105235559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D71527">
            <w:rPr>
              <w:rFonts w:ascii="MS Gothic" w:eastAsia="MS Gothic" w:hAnsi="MS Gothic" w:hint="eastAsia"/>
            </w:rPr>
            <w:t>☐</w:t>
          </w:r>
        </w:sdtContent>
      </w:sdt>
      <w:r>
        <w:t>žena</w:t>
      </w:r>
    </w:p>
    <w:p w:rsidR="003A569D" w:rsidRDefault="003A569D" w:rsidP="00130B00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54"/>
          <w:tab w:val="left" w:pos="4536"/>
        </w:tabs>
        <w:spacing w:line="360" w:lineRule="auto"/>
      </w:pPr>
      <w:r>
        <w:t>Profese:</w:t>
      </w:r>
      <w:sdt>
        <w:sdtPr>
          <w:id w:val="202838083"/>
          <w:placeholder>
            <w:docPart w:val="9E5572AC4A314946AC1AD7084791CA96"/>
          </w:placeholder>
          <w:comboBox>
            <w:listItem w:value="Zvolte položku."/>
            <w:listItem w:displayText="Žák" w:value="Žák"/>
            <w:listItem w:displayText="Učitel" w:value="Učitel"/>
            <w:listItem w:displayText="Popelář" w:value="Popelář"/>
          </w:comboBox>
        </w:sdtPr>
        <w:sdtContent>
          <w:r w:rsidR="00D71527">
            <w:t>Popelář</w:t>
          </w:r>
        </w:sdtContent>
      </w:sdt>
      <w:bookmarkStart w:id="0" w:name="_GoBack"/>
      <w:bookmarkEnd w:id="0"/>
    </w:p>
    <w:sectPr w:rsidR="003A5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7"/>
    <w:rsid w:val="000F6F81"/>
    <w:rsid w:val="00130B00"/>
    <w:rsid w:val="001C2EC0"/>
    <w:rsid w:val="0031234A"/>
    <w:rsid w:val="00357C7C"/>
    <w:rsid w:val="003A569D"/>
    <w:rsid w:val="004C394F"/>
    <w:rsid w:val="00677B52"/>
    <w:rsid w:val="00CE5BC8"/>
    <w:rsid w:val="00D71527"/>
    <w:rsid w:val="00ED78A2"/>
    <w:rsid w:val="00F862D7"/>
    <w:rsid w:val="00FD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52021"/>
  <w15:chartTrackingRefBased/>
  <w15:docId w15:val="{30106AFD-AC4E-4657-B9B9-325392AF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5B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F6F81"/>
    <w:rPr>
      <w:color w:val="808080"/>
    </w:rPr>
  </w:style>
  <w:style w:type="character" w:customStyle="1" w:styleId="Pjmen">
    <w:name w:val="Příjmení"/>
    <w:basedOn w:val="Standardnpsmoodstavce"/>
    <w:uiPriority w:val="1"/>
    <w:rsid w:val="000F6F81"/>
    <w:rPr>
      <w:caps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APC\Word\Formul&#225;&#345;e\&#352;ablon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EBB261158B4758916876784DCC670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534BD4B-9E12-47C3-B9D1-C80BA2CBB188}"/>
      </w:docPartPr>
      <w:docPartBody>
        <w:p w:rsidR="00000000" w:rsidRDefault="00565FE8">
          <w:pPr>
            <w:pStyle w:val="DAEBB261158B4758916876784DCC6704"/>
          </w:pPr>
          <w:r w:rsidRPr="00AD525C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7F3801F24B61471DA50C66129AE93B6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F9404A5-60EA-4869-B7AA-4AC04D27CA59}"/>
      </w:docPartPr>
      <w:docPartBody>
        <w:p w:rsidR="00000000" w:rsidRDefault="00565FE8">
          <w:pPr>
            <w:pStyle w:val="7F3801F24B61471DA50C66129AE93B6F"/>
          </w:pPr>
          <w:r w:rsidRPr="00AD525C">
            <w:rPr>
              <w:rStyle w:val="Zstupntext"/>
            </w:rPr>
            <w:t>Klikněte nebo klepněte sem a zadejte datum.</w:t>
          </w:r>
        </w:p>
      </w:docPartBody>
    </w:docPart>
    <w:docPart>
      <w:docPartPr>
        <w:name w:val="9E5572AC4A314946AC1AD7084791CA9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BF558AB-4470-4AEE-9501-8F6D9A728F9A}"/>
      </w:docPartPr>
      <w:docPartBody>
        <w:p w:rsidR="00000000" w:rsidRDefault="00565FE8">
          <w:pPr>
            <w:pStyle w:val="9E5572AC4A314946AC1AD7084791CA96"/>
          </w:pPr>
          <w:r w:rsidRPr="00AD525C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DAEBB261158B4758916876784DCC6704">
    <w:name w:val="DAEBB261158B4758916876784DCC6704"/>
  </w:style>
  <w:style w:type="paragraph" w:customStyle="1" w:styleId="7F3801F24B61471DA50C66129AE93B6F">
    <w:name w:val="7F3801F24B61471DA50C66129AE93B6F"/>
  </w:style>
  <w:style w:type="paragraph" w:customStyle="1" w:styleId="9E5572AC4A314946AC1AD7084791CA96">
    <w:name w:val="9E5572AC4A314946AC1AD7084791CA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Šablona.dotx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m_chyla</dc:creator>
  <cp:keywords/>
  <dc:description/>
  <cp:lastModifiedBy>m_chyla</cp:lastModifiedBy>
  <cp:revision>1</cp:revision>
  <dcterms:created xsi:type="dcterms:W3CDTF">2023-01-09T07:39:00Z</dcterms:created>
  <dcterms:modified xsi:type="dcterms:W3CDTF">2023-01-09T07:40:00Z</dcterms:modified>
</cp:coreProperties>
</file>